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0609" w14:textId="2651CE73" w:rsidR="00733DB3" w:rsidRDefault="00600278">
      <w:pPr>
        <w:pStyle w:val="Name"/>
      </w:pPr>
      <w:r>
        <w:t xml:space="preserve">Jacob Alvarado </w:t>
      </w:r>
    </w:p>
    <w:p w14:paraId="46CACE4C" w14:textId="02CDFC99" w:rsidR="00CE569D" w:rsidRDefault="00D2424F">
      <w:pPr>
        <w:pStyle w:val="ContactInfo"/>
      </w:pPr>
      <w:r>
        <w:t>2713 pheasant ridge trail Apt 1</w:t>
      </w:r>
    </w:p>
    <w:p w14:paraId="4639FC44" w14:textId="7002918F" w:rsidR="00040A9E" w:rsidRDefault="00000000">
      <w:pPr>
        <w:pStyle w:val="ContactInfo"/>
      </w:pPr>
      <w:hyperlink r:id="rId8" w:history="1">
        <w:r w:rsidR="00040A9E" w:rsidRPr="00E57A49">
          <w:rPr>
            <w:rStyle w:val="Hyperlink"/>
          </w:rPr>
          <w:t>Jacobg3131@icloud.com</w:t>
        </w:r>
      </w:hyperlink>
    </w:p>
    <w:p w14:paraId="508847EF" w14:textId="763C7D9A" w:rsidR="00733DB3" w:rsidRDefault="00C17C55">
      <w:pPr>
        <w:pStyle w:val="ContactInfo"/>
      </w:pPr>
      <w:r>
        <w:t>608-239-3982</w:t>
      </w:r>
      <w:r w:rsidR="00FA18EA">
        <w:t xml:space="preserve"> </w:t>
      </w:r>
    </w:p>
    <w:p w14:paraId="1B1B981C" w14:textId="0CA72093" w:rsidR="0007349A" w:rsidRDefault="0007349A">
      <w:pPr>
        <w:pStyle w:val="ContactInfo"/>
      </w:pPr>
    </w:p>
    <w:p w14:paraId="029955F0" w14:textId="4F8283F2" w:rsidR="0007349A" w:rsidRDefault="0007349A">
      <w:pPr>
        <w:pStyle w:val="ContactInfo"/>
      </w:pPr>
    </w:p>
    <w:p w14:paraId="0C2065A7" w14:textId="77777777" w:rsidR="00656C0D" w:rsidRDefault="0021638E" w:rsidP="002E03FF">
      <w:pPr>
        <w:pStyle w:val="ContactInfo"/>
        <w:rPr>
          <w:b/>
          <w:bCs/>
        </w:rPr>
      </w:pPr>
      <w:r w:rsidRPr="00255AEF">
        <w:rPr>
          <w:b/>
          <w:bCs/>
          <w:color w:val="000000" w:themeColor="text1"/>
        </w:rPr>
        <w:t>SUMMARY</w:t>
      </w:r>
    </w:p>
    <w:p w14:paraId="5D6BB037" w14:textId="77777777" w:rsidR="00656C0D" w:rsidRDefault="00656C0D" w:rsidP="00656C0D">
      <w:pPr>
        <w:pStyle w:val="ContactInfo"/>
        <w:rPr>
          <w:b/>
          <w:bCs/>
        </w:rPr>
      </w:pPr>
    </w:p>
    <w:p w14:paraId="0A97BC0B" w14:textId="56088C70" w:rsidR="00656C0D" w:rsidRPr="00656C0D" w:rsidRDefault="00656C0D" w:rsidP="00656C0D">
      <w:pPr>
        <w:pStyle w:val="ContactInfo"/>
        <w:rPr>
          <w:b/>
          <w:bCs/>
        </w:rPr>
      </w:pPr>
      <w:r>
        <w:t>I</w:t>
      </w:r>
      <w:r w:rsidR="001F6210">
        <w:t xml:space="preserve">’m an </w:t>
      </w:r>
      <w:r w:rsidR="006D4E66">
        <w:t xml:space="preserve">accomplished </w:t>
      </w:r>
      <w:r>
        <w:t>associate with a great work ethic</w:t>
      </w:r>
      <w:r w:rsidR="0086505B">
        <w:t xml:space="preserve">, having </w:t>
      </w:r>
      <w:r w:rsidR="00A61279">
        <w:t>experience in</w:t>
      </w:r>
      <w:r w:rsidR="00D65D91">
        <w:t xml:space="preserve"> training associates</w:t>
      </w:r>
      <w:r w:rsidR="003F56B7">
        <w:t xml:space="preserve"> and striving to do </w:t>
      </w:r>
      <w:r w:rsidR="006303AA">
        <w:t>great</w:t>
      </w:r>
      <w:r w:rsidR="003F56B7">
        <w:t>.</w:t>
      </w:r>
    </w:p>
    <w:p w14:paraId="173C6C4D" w14:textId="71A05D2F" w:rsidR="00733DB3" w:rsidRDefault="00C62A2C">
      <w:pPr>
        <w:pStyle w:val="Heading1"/>
      </w:pPr>
      <w:r>
        <w:t>Skills</w:t>
      </w:r>
    </w:p>
    <w:p w14:paraId="3023D733" w14:textId="06420F8A" w:rsidR="00255AEF" w:rsidRDefault="00455C90" w:rsidP="008147B8">
      <w:pPr>
        <w:pStyle w:val="ListParagraph"/>
        <w:numPr>
          <w:ilvl w:val="0"/>
          <w:numId w:val="20"/>
        </w:numPr>
      </w:pPr>
      <w:r>
        <w:t xml:space="preserve">Great communication </w:t>
      </w:r>
    </w:p>
    <w:p w14:paraId="2F5AC5C6" w14:textId="28D6ADB7" w:rsidR="00455C90" w:rsidRDefault="00217A80" w:rsidP="008147B8">
      <w:pPr>
        <w:pStyle w:val="ListParagraph"/>
        <w:numPr>
          <w:ilvl w:val="0"/>
          <w:numId w:val="20"/>
        </w:numPr>
      </w:pPr>
      <w:r>
        <w:t>Problem solver</w:t>
      </w:r>
    </w:p>
    <w:p w14:paraId="4ED31D25" w14:textId="018A0D66" w:rsidR="00217A80" w:rsidRDefault="00FF361D" w:rsidP="008147B8">
      <w:pPr>
        <w:pStyle w:val="ListParagraph"/>
        <w:numPr>
          <w:ilvl w:val="0"/>
          <w:numId w:val="20"/>
        </w:numPr>
      </w:pPr>
      <w:r>
        <w:t>Active listen</w:t>
      </w:r>
      <w:r w:rsidR="00D93687">
        <w:t>er</w:t>
      </w:r>
    </w:p>
    <w:p w14:paraId="4E5C4891" w14:textId="4CAB18E2" w:rsidR="00FF361D" w:rsidRDefault="006C378C" w:rsidP="008147B8">
      <w:pPr>
        <w:pStyle w:val="ListParagraph"/>
        <w:numPr>
          <w:ilvl w:val="0"/>
          <w:numId w:val="20"/>
        </w:numPr>
      </w:pPr>
      <w:r>
        <w:t xml:space="preserve">Good </w:t>
      </w:r>
      <w:r w:rsidR="00845947">
        <w:t xml:space="preserve">time management </w:t>
      </w:r>
    </w:p>
    <w:p w14:paraId="5AE66899" w14:textId="437E6050" w:rsidR="00845947" w:rsidRDefault="004007BC" w:rsidP="008147B8">
      <w:pPr>
        <w:pStyle w:val="ListParagraph"/>
        <w:numPr>
          <w:ilvl w:val="0"/>
          <w:numId w:val="20"/>
        </w:numPr>
      </w:pPr>
      <w:r>
        <w:t xml:space="preserve">Leadership </w:t>
      </w:r>
    </w:p>
    <w:p w14:paraId="38953181" w14:textId="77777777" w:rsidR="004C25A0" w:rsidRDefault="00604015" w:rsidP="008147B8">
      <w:pPr>
        <w:pStyle w:val="ListParagraph"/>
        <w:numPr>
          <w:ilvl w:val="0"/>
          <w:numId w:val="20"/>
        </w:numPr>
      </w:pPr>
      <w:r>
        <w:t>Decision making</w:t>
      </w:r>
    </w:p>
    <w:p w14:paraId="6241B686" w14:textId="42D2B5C4" w:rsidR="00906A1E" w:rsidRDefault="004C25A0" w:rsidP="008147B8">
      <w:pPr>
        <w:pStyle w:val="ListParagraph"/>
        <w:numPr>
          <w:ilvl w:val="0"/>
          <w:numId w:val="20"/>
        </w:numPr>
      </w:pPr>
      <w:r>
        <w:t>Excellent work ethic</w:t>
      </w:r>
      <w:r w:rsidR="00604015">
        <w:t xml:space="preserve"> </w:t>
      </w:r>
    </w:p>
    <w:p w14:paraId="3B3340A0" w14:textId="1BD222AA" w:rsidR="008F085B" w:rsidRPr="00255AEF" w:rsidRDefault="008F085B" w:rsidP="008147B8">
      <w:pPr>
        <w:pStyle w:val="ListParagraph"/>
        <w:numPr>
          <w:ilvl w:val="0"/>
          <w:numId w:val="20"/>
        </w:numPr>
      </w:pPr>
      <w:r>
        <w:t>Can talk in front of large crowds</w:t>
      </w:r>
    </w:p>
    <w:sdt>
      <w:sdtPr>
        <w:id w:val="1728489637"/>
        <w:placeholder>
          <w:docPart w:val="267EC0BE719D074FAB94F93DF318658F"/>
        </w:placeholder>
        <w:temporary/>
        <w:showingPlcHdr/>
        <w15:appearance w15:val="hidden"/>
      </w:sdtPr>
      <w:sdtContent>
        <w:p w14:paraId="7A9FBD04" w14:textId="77777777" w:rsidR="00733DB3" w:rsidRDefault="001F6210">
          <w:pPr>
            <w:pStyle w:val="Heading1"/>
          </w:pPr>
          <w:r>
            <w:t>Experience</w:t>
          </w:r>
        </w:p>
      </w:sdtContent>
    </w:sdt>
    <w:p w14:paraId="29BE9B70" w14:textId="0C7ABBDC" w:rsidR="00733DB3" w:rsidRDefault="00515FD8">
      <w:pPr>
        <w:rPr>
          <w:b/>
          <w:bCs/>
        </w:rPr>
      </w:pPr>
      <w:r>
        <w:rPr>
          <w:b/>
          <w:bCs/>
        </w:rPr>
        <w:t>Amazon Shopbop</w:t>
      </w:r>
    </w:p>
    <w:p w14:paraId="7BE5A21C" w14:textId="2BDD6E5A" w:rsidR="001933BB" w:rsidRDefault="007858FA" w:rsidP="00CF10F1">
      <w:pPr>
        <w:rPr>
          <w:u w:val="single"/>
        </w:rPr>
      </w:pPr>
      <w:r>
        <w:rPr>
          <w:u w:val="single"/>
        </w:rPr>
        <w:t xml:space="preserve">Material </w:t>
      </w:r>
      <w:r w:rsidR="008E355E">
        <w:rPr>
          <w:u w:val="single"/>
        </w:rPr>
        <w:t>handler</w:t>
      </w:r>
    </w:p>
    <w:p w14:paraId="68DF2C63" w14:textId="6C876C42" w:rsidR="001933BB" w:rsidRDefault="001933BB" w:rsidP="00CF10F1">
      <w:r>
        <w:t xml:space="preserve">I have </w:t>
      </w:r>
      <w:r w:rsidR="00A36263">
        <w:t xml:space="preserve">two years </w:t>
      </w:r>
      <w:r w:rsidR="00B96C63">
        <w:t xml:space="preserve"> experience working as a </w:t>
      </w:r>
      <w:r w:rsidR="00FB20C6">
        <w:t>material handler</w:t>
      </w:r>
      <w:r w:rsidR="00032DA2">
        <w:t xml:space="preserve"> and over a year being a learning ambassador </w:t>
      </w:r>
      <w:r w:rsidR="00FB20C6">
        <w:t xml:space="preserve">, my responsibilities </w:t>
      </w:r>
      <w:r w:rsidR="0009595C">
        <w:t xml:space="preserve">varied as I had learned most of </w:t>
      </w:r>
      <w:r w:rsidR="00566453">
        <w:t>the</w:t>
      </w:r>
      <w:r w:rsidR="0009595C">
        <w:t xml:space="preserve"> task</w:t>
      </w:r>
      <w:r w:rsidR="00566453">
        <w:t>s</w:t>
      </w:r>
      <w:r w:rsidR="0009595C">
        <w:t xml:space="preserve"> in my department</w:t>
      </w:r>
      <w:r w:rsidR="00ED5330">
        <w:t xml:space="preserve">. </w:t>
      </w:r>
      <w:r w:rsidR="00C713B9">
        <w:t xml:space="preserve">One </w:t>
      </w:r>
      <w:r w:rsidR="0033704E">
        <w:t>responsibility I ha</w:t>
      </w:r>
      <w:r w:rsidR="004E2400">
        <w:t>d</w:t>
      </w:r>
      <w:r w:rsidR="0033704E">
        <w:t xml:space="preserve"> was </w:t>
      </w:r>
      <w:r w:rsidR="00696A92">
        <w:t>being a learning ambassado</w:t>
      </w:r>
      <w:r w:rsidR="000618E1">
        <w:t xml:space="preserve">r </w:t>
      </w:r>
      <w:r w:rsidR="00696A92">
        <w:t xml:space="preserve">and </w:t>
      </w:r>
      <w:r w:rsidR="007F2ED7">
        <w:t xml:space="preserve">training </w:t>
      </w:r>
      <w:r w:rsidR="0033704E">
        <w:t>new associates</w:t>
      </w:r>
      <w:r w:rsidR="00002D88">
        <w:t xml:space="preserve"> communicating with them</w:t>
      </w:r>
      <w:r w:rsidR="002149DB">
        <w:t>, showing th</w:t>
      </w:r>
      <w:r w:rsidR="00B445E2">
        <w:t xml:space="preserve">em how the </w:t>
      </w:r>
      <w:r w:rsidR="00002D88">
        <w:t xml:space="preserve">task is done and </w:t>
      </w:r>
      <w:r w:rsidR="00941A7B">
        <w:t>encouraging them to do their bes</w:t>
      </w:r>
      <w:r w:rsidR="005E583A">
        <w:t xml:space="preserve">t </w:t>
      </w:r>
      <w:r w:rsidR="00C355CD">
        <w:t>and hel</w:t>
      </w:r>
      <w:r w:rsidR="000042ED">
        <w:t>ping set goals for them</w:t>
      </w:r>
      <w:r w:rsidR="00941A7B">
        <w:t xml:space="preserve">. But </w:t>
      </w:r>
      <w:r w:rsidR="001A6098">
        <w:t>with each task I did</w:t>
      </w:r>
      <w:r w:rsidR="00B445E2">
        <w:t xml:space="preserve"> </w:t>
      </w:r>
      <w:r w:rsidR="001A6098">
        <w:t xml:space="preserve">I did </w:t>
      </w:r>
      <w:r w:rsidR="003D374F">
        <w:t xml:space="preserve">it with </w:t>
      </w:r>
      <w:r w:rsidR="007E6FAC">
        <w:t xml:space="preserve">great strive </w:t>
      </w:r>
      <w:r w:rsidR="007C423C">
        <w:t xml:space="preserve">and determination to deliver excellent </w:t>
      </w:r>
      <w:r w:rsidR="006B7017">
        <w:t>execution in the most efficient way possible</w:t>
      </w:r>
      <w:r w:rsidR="002B35D8">
        <w:t>.</w:t>
      </w:r>
    </w:p>
    <w:p w14:paraId="53553E83" w14:textId="25870C3F" w:rsidR="00941A7B" w:rsidRDefault="00DB5D25" w:rsidP="00CF10F1">
      <w:pPr>
        <w:rPr>
          <w:b/>
          <w:bCs/>
        </w:rPr>
      </w:pPr>
      <w:r w:rsidRPr="005127E3">
        <w:rPr>
          <w:b/>
          <w:bCs/>
        </w:rPr>
        <w:t>Red Wok</w:t>
      </w:r>
      <w:r w:rsidR="00203015">
        <w:rPr>
          <w:b/>
          <w:bCs/>
        </w:rPr>
        <w:t xml:space="preserve"> Buffet</w:t>
      </w:r>
      <w:r w:rsidR="00272C32">
        <w:rPr>
          <w:b/>
          <w:bCs/>
        </w:rPr>
        <w:t xml:space="preserve"> </w:t>
      </w:r>
      <w:r w:rsidRPr="005127E3">
        <w:rPr>
          <w:b/>
          <w:bCs/>
        </w:rPr>
        <w:t xml:space="preserve">Restaurant </w:t>
      </w:r>
    </w:p>
    <w:p w14:paraId="7EFF53C3" w14:textId="77777777" w:rsidR="0024164D" w:rsidRDefault="00027688" w:rsidP="00CF10F1">
      <w:pPr>
        <w:rPr>
          <w:u w:val="single"/>
        </w:rPr>
      </w:pPr>
      <w:r>
        <w:rPr>
          <w:u w:val="single"/>
        </w:rPr>
        <w:t>Lead back crew</w:t>
      </w:r>
    </w:p>
    <w:p w14:paraId="0A8B1730" w14:textId="6E0CE021" w:rsidR="00D2424F" w:rsidRPr="0024164D" w:rsidRDefault="002119B2" w:rsidP="00CF10F1">
      <w:pPr>
        <w:rPr>
          <w:u w:val="single"/>
        </w:rPr>
      </w:pPr>
      <w:r>
        <w:lastRenderedPageBreak/>
        <w:t xml:space="preserve">As the lead back crew </w:t>
      </w:r>
      <w:r w:rsidR="009F6FDB">
        <w:t xml:space="preserve">I was in charge of </w:t>
      </w:r>
      <w:r w:rsidR="00F60FE1">
        <w:t xml:space="preserve">ensuring </w:t>
      </w:r>
      <w:r w:rsidR="00B10FC5">
        <w:t xml:space="preserve">that </w:t>
      </w:r>
      <w:r w:rsidR="00272C32">
        <w:t xml:space="preserve">the </w:t>
      </w:r>
      <w:r w:rsidR="00B10FC5">
        <w:t>buffet never</w:t>
      </w:r>
      <w:r w:rsidR="00E822A3">
        <w:t xml:space="preserve"> ran out of food, always communicating with the </w:t>
      </w:r>
      <w:r w:rsidR="00737524">
        <w:t xml:space="preserve">cook when to </w:t>
      </w:r>
      <w:r w:rsidR="003743FA">
        <w:t xml:space="preserve">make more </w:t>
      </w:r>
      <w:r w:rsidR="00990FF6">
        <w:t>to keep</w:t>
      </w:r>
      <w:r w:rsidR="00764466">
        <w:t xml:space="preserve"> our customers happy.</w:t>
      </w:r>
      <w:r w:rsidR="0085241C">
        <w:t xml:space="preserve"> I also had to keep track </w:t>
      </w:r>
      <w:r w:rsidR="00AC02DF">
        <w:t xml:space="preserve">and train new employees, </w:t>
      </w:r>
      <w:r w:rsidR="006F264F">
        <w:t>watching over the dining</w:t>
      </w:r>
      <w:r w:rsidR="00EF7290">
        <w:t xml:space="preserve"> area</w:t>
      </w:r>
      <w:r w:rsidR="009F0848">
        <w:t xml:space="preserve"> insuring </w:t>
      </w:r>
      <w:r w:rsidR="00FA18EA">
        <w:t>everything was running smoothly</w:t>
      </w:r>
    </w:p>
    <w:p w14:paraId="1C0FBC37" w14:textId="4F8859CC" w:rsidR="00CF10F1" w:rsidRDefault="004E305C" w:rsidP="00CF10F1">
      <w:pPr>
        <w:rPr>
          <w:b/>
          <w:bCs/>
        </w:rPr>
      </w:pPr>
      <w:r>
        <w:rPr>
          <w:b/>
          <w:bCs/>
        </w:rPr>
        <w:t>Food way</w:t>
      </w:r>
      <w:r w:rsidR="00C96CB5">
        <w:rPr>
          <w:b/>
          <w:bCs/>
        </w:rPr>
        <w:t xml:space="preserve"> </w:t>
      </w:r>
      <w:r w:rsidR="005A6F06">
        <w:rPr>
          <w:b/>
          <w:bCs/>
        </w:rPr>
        <w:t xml:space="preserve">grocery store </w:t>
      </w:r>
    </w:p>
    <w:p w14:paraId="47782E9C" w14:textId="77777777" w:rsidR="0009658F" w:rsidRDefault="007C7291" w:rsidP="00CF10F1">
      <w:pPr>
        <w:rPr>
          <w:u w:val="single"/>
        </w:rPr>
      </w:pPr>
      <w:r>
        <w:rPr>
          <w:u w:val="single"/>
        </w:rPr>
        <w:t>Traine</w:t>
      </w:r>
      <w:r w:rsidR="0009658F">
        <w:rPr>
          <w:u w:val="single"/>
        </w:rPr>
        <w:t>r</w:t>
      </w:r>
    </w:p>
    <w:p w14:paraId="5202F8ED" w14:textId="62A17F89" w:rsidR="00F15C5D" w:rsidRPr="00F40850" w:rsidRDefault="00D434B4" w:rsidP="00CF10F1">
      <w:pPr>
        <w:rPr>
          <w:u w:val="single"/>
        </w:rPr>
      </w:pPr>
      <w:r>
        <w:t xml:space="preserve">I have a year experience </w:t>
      </w:r>
      <w:r w:rsidR="00D51E07">
        <w:t>working as a trainer for Food Way.</w:t>
      </w:r>
      <w:r w:rsidR="001F7A55">
        <w:t xml:space="preserve"> I was always in charge </w:t>
      </w:r>
      <w:r w:rsidR="006C5CF2">
        <w:t xml:space="preserve">of </w:t>
      </w:r>
      <w:r w:rsidR="00F07806">
        <w:t xml:space="preserve">new employees, making  sure I log </w:t>
      </w:r>
      <w:r w:rsidR="00327E81">
        <w:t>training into o</w:t>
      </w:r>
      <w:r w:rsidR="00706415">
        <w:t xml:space="preserve">ur </w:t>
      </w:r>
      <w:r w:rsidR="00327E81">
        <w:t>books</w:t>
      </w:r>
      <w:r w:rsidR="0084442A">
        <w:t xml:space="preserve">, </w:t>
      </w:r>
      <w:r w:rsidR="00327E81">
        <w:t xml:space="preserve">ensuring new employees understand and </w:t>
      </w:r>
      <w:r w:rsidR="00706415">
        <w:t>do their task</w:t>
      </w:r>
      <w:r w:rsidR="002969AC">
        <w:t xml:space="preserve"> the right way.</w:t>
      </w:r>
      <w:r w:rsidR="0002578B">
        <w:t xml:space="preserve"> I would also </w:t>
      </w:r>
      <w:r w:rsidR="00F37926">
        <w:t>help set goals for them and help them anyway I can.</w:t>
      </w:r>
      <w:r w:rsidR="0024164D">
        <w:t xml:space="preserve"> </w:t>
      </w:r>
    </w:p>
    <w:p w14:paraId="0C56D66C" w14:textId="77777777" w:rsidR="00604015" w:rsidRPr="00CF10F1" w:rsidRDefault="00604015" w:rsidP="00CF10F1"/>
    <w:sdt>
      <w:sdtPr>
        <w:id w:val="720946933"/>
        <w:placeholder>
          <w:docPart w:val="9D44B69229A6A241B3BB3233291E4852"/>
        </w:placeholder>
        <w:temporary/>
        <w:showingPlcHdr/>
        <w15:appearance w15:val="hidden"/>
      </w:sdtPr>
      <w:sdtContent>
        <w:p w14:paraId="55DA2B2A" w14:textId="77777777" w:rsidR="00733DB3" w:rsidRDefault="001F6210">
          <w:pPr>
            <w:pStyle w:val="Heading1"/>
          </w:pPr>
          <w:r>
            <w:t>Education</w:t>
          </w:r>
        </w:p>
      </w:sdtContent>
    </w:sdt>
    <w:p w14:paraId="2DB6D6FB" w14:textId="4E28ED7E" w:rsidR="00733DB3" w:rsidRPr="00F547DF" w:rsidRDefault="00F547DF">
      <w:pPr>
        <w:rPr>
          <w:b/>
          <w:bCs/>
        </w:rPr>
      </w:pPr>
      <w:r>
        <w:rPr>
          <w:b/>
          <w:bCs/>
        </w:rPr>
        <w:t xml:space="preserve">High school diploma </w:t>
      </w:r>
    </w:p>
    <w:sdt>
      <w:sdtPr>
        <w:id w:val="520597245"/>
        <w:placeholder>
          <w:docPart w:val="B06DCDD0221CDD4FA7DE7D9F8C9EF1C9"/>
        </w:placeholder>
        <w:temporary/>
        <w:showingPlcHdr/>
        <w15:appearance w15:val="hidden"/>
      </w:sdtPr>
      <w:sdtContent>
        <w:p w14:paraId="5A62242A" w14:textId="77777777" w:rsidR="00733DB3" w:rsidRDefault="001F6210">
          <w:pPr>
            <w:pStyle w:val="Heading1"/>
          </w:pPr>
          <w:r>
            <w:t>Awards and Acknowledgements</w:t>
          </w:r>
        </w:p>
      </w:sdtContent>
    </w:sdt>
    <w:p w14:paraId="0FAC8B30" w14:textId="78F38B13" w:rsidR="00733DB3" w:rsidRPr="008800F1" w:rsidRDefault="0024771F" w:rsidP="0024771F">
      <w:pPr>
        <w:pStyle w:val="ListBullet"/>
      </w:pPr>
      <w:r>
        <w:rPr>
          <w:b/>
          <w:bCs/>
        </w:rPr>
        <w:t>IT</w:t>
      </w:r>
      <w:r w:rsidR="008800F1">
        <w:t xml:space="preserve"> </w:t>
      </w:r>
      <w:r w:rsidR="008800F1">
        <w:rPr>
          <w:b/>
          <w:bCs/>
        </w:rPr>
        <w:t xml:space="preserve">Word certified </w:t>
      </w:r>
    </w:p>
    <w:p w14:paraId="322B6299" w14:textId="0E4511CE" w:rsidR="008800F1" w:rsidRPr="008800F1" w:rsidRDefault="008800F1" w:rsidP="0024771F">
      <w:pPr>
        <w:pStyle w:val="ListBullet"/>
      </w:pPr>
      <w:r>
        <w:rPr>
          <w:b/>
          <w:bCs/>
        </w:rPr>
        <w:t xml:space="preserve">IT Excel certified </w:t>
      </w:r>
    </w:p>
    <w:p w14:paraId="0AC8BF04" w14:textId="6C10BA14" w:rsidR="008800F1" w:rsidRDefault="008800F1" w:rsidP="0024771F">
      <w:pPr>
        <w:pStyle w:val="ListBullet"/>
      </w:pPr>
      <w:r>
        <w:rPr>
          <w:b/>
          <w:bCs/>
        </w:rPr>
        <w:t xml:space="preserve">IT PowerPoint </w:t>
      </w:r>
      <w:r w:rsidR="00EB1280">
        <w:rPr>
          <w:b/>
          <w:bCs/>
        </w:rPr>
        <w:t xml:space="preserve">Certified </w:t>
      </w:r>
    </w:p>
    <w:sectPr w:rsidR="008800F1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97AA" w14:textId="77777777" w:rsidR="0028125F" w:rsidRDefault="0028125F">
      <w:r>
        <w:separator/>
      </w:r>
    </w:p>
  </w:endnote>
  <w:endnote w:type="continuationSeparator" w:id="0">
    <w:p w14:paraId="5B78FF4A" w14:textId="77777777" w:rsidR="0028125F" w:rsidRDefault="0028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9B56" w14:textId="77777777" w:rsidR="00733DB3" w:rsidRDefault="001F621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7BCB" w14:textId="77777777" w:rsidR="0028125F" w:rsidRDefault="0028125F">
      <w:r>
        <w:separator/>
      </w:r>
    </w:p>
  </w:footnote>
  <w:footnote w:type="continuationSeparator" w:id="0">
    <w:p w14:paraId="3327760B" w14:textId="77777777" w:rsidR="0028125F" w:rsidRDefault="00281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3639" w14:textId="77777777" w:rsidR="00733DB3" w:rsidRDefault="001F621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6B88F49" wp14:editId="015DD39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F56360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74C0F" w14:textId="77777777" w:rsidR="00733DB3" w:rsidRDefault="001F621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8BFDB0" wp14:editId="208FFF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4EE61F" w14:textId="77777777" w:rsidR="00733DB3" w:rsidRDefault="00733DB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78BFDB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F4EE61F" w14:textId="77777777" w:rsidR="00733DB3" w:rsidRDefault="00733DB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B6635"/>
    <w:multiLevelType w:val="hybridMultilevel"/>
    <w:tmpl w:val="A232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709AA"/>
    <w:multiLevelType w:val="hybridMultilevel"/>
    <w:tmpl w:val="FFB0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D75D6"/>
    <w:multiLevelType w:val="hybridMultilevel"/>
    <w:tmpl w:val="E5A6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07F7B"/>
    <w:multiLevelType w:val="hybridMultilevel"/>
    <w:tmpl w:val="D7AE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2454B"/>
    <w:multiLevelType w:val="hybridMultilevel"/>
    <w:tmpl w:val="08C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821E9"/>
    <w:multiLevelType w:val="hybridMultilevel"/>
    <w:tmpl w:val="21B0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A1CAD"/>
    <w:multiLevelType w:val="hybridMultilevel"/>
    <w:tmpl w:val="BFF8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06871">
    <w:abstractNumId w:val="9"/>
  </w:num>
  <w:num w:numId="2" w16cid:durableId="1735466891">
    <w:abstractNumId w:val="13"/>
  </w:num>
  <w:num w:numId="3" w16cid:durableId="774403042">
    <w:abstractNumId w:val="11"/>
  </w:num>
  <w:num w:numId="4" w16cid:durableId="1267540130">
    <w:abstractNumId w:val="7"/>
  </w:num>
  <w:num w:numId="5" w16cid:durableId="1526676096">
    <w:abstractNumId w:val="6"/>
  </w:num>
  <w:num w:numId="6" w16cid:durableId="20403080">
    <w:abstractNumId w:val="5"/>
  </w:num>
  <w:num w:numId="7" w16cid:durableId="44648058">
    <w:abstractNumId w:val="4"/>
  </w:num>
  <w:num w:numId="8" w16cid:durableId="1863276380">
    <w:abstractNumId w:val="8"/>
  </w:num>
  <w:num w:numId="9" w16cid:durableId="762607433">
    <w:abstractNumId w:val="3"/>
  </w:num>
  <w:num w:numId="10" w16cid:durableId="2008091863">
    <w:abstractNumId w:val="2"/>
  </w:num>
  <w:num w:numId="11" w16cid:durableId="195629906">
    <w:abstractNumId w:val="1"/>
  </w:num>
  <w:num w:numId="12" w16cid:durableId="334114172">
    <w:abstractNumId w:val="0"/>
  </w:num>
  <w:num w:numId="13" w16cid:durableId="916859495">
    <w:abstractNumId w:val="17"/>
  </w:num>
  <w:num w:numId="14" w16cid:durableId="2029865401">
    <w:abstractNumId w:val="18"/>
  </w:num>
  <w:num w:numId="15" w16cid:durableId="941769325">
    <w:abstractNumId w:val="19"/>
  </w:num>
  <w:num w:numId="16" w16cid:durableId="204485810">
    <w:abstractNumId w:val="15"/>
  </w:num>
  <w:num w:numId="17" w16cid:durableId="147207695">
    <w:abstractNumId w:val="10"/>
  </w:num>
  <w:num w:numId="18" w16cid:durableId="2055036201">
    <w:abstractNumId w:val="12"/>
  </w:num>
  <w:num w:numId="19" w16cid:durableId="931084146">
    <w:abstractNumId w:val="16"/>
  </w:num>
  <w:num w:numId="20" w16cid:durableId="14132407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78"/>
    <w:rsid w:val="00002D88"/>
    <w:rsid w:val="000042ED"/>
    <w:rsid w:val="00011436"/>
    <w:rsid w:val="0002578B"/>
    <w:rsid w:val="00027688"/>
    <w:rsid w:val="00032DA2"/>
    <w:rsid w:val="00040A9E"/>
    <w:rsid w:val="00044AF1"/>
    <w:rsid w:val="000618E1"/>
    <w:rsid w:val="00061C0B"/>
    <w:rsid w:val="0007349A"/>
    <w:rsid w:val="00075EF1"/>
    <w:rsid w:val="0007663B"/>
    <w:rsid w:val="0009595C"/>
    <w:rsid w:val="0009658F"/>
    <w:rsid w:val="000F4482"/>
    <w:rsid w:val="001245F6"/>
    <w:rsid w:val="0017050B"/>
    <w:rsid w:val="00176F7E"/>
    <w:rsid w:val="0018525D"/>
    <w:rsid w:val="001914CC"/>
    <w:rsid w:val="001933BB"/>
    <w:rsid w:val="001A6098"/>
    <w:rsid w:val="001C559F"/>
    <w:rsid w:val="001E7382"/>
    <w:rsid w:val="001F6210"/>
    <w:rsid w:val="001F7A55"/>
    <w:rsid w:val="002029B1"/>
    <w:rsid w:val="00203015"/>
    <w:rsid w:val="002119B2"/>
    <w:rsid w:val="002149DB"/>
    <w:rsid w:val="0021638E"/>
    <w:rsid w:val="00217A80"/>
    <w:rsid w:val="00220C57"/>
    <w:rsid w:val="0024164D"/>
    <w:rsid w:val="002416BC"/>
    <w:rsid w:val="0024771F"/>
    <w:rsid w:val="00255AEF"/>
    <w:rsid w:val="00272C32"/>
    <w:rsid w:val="00274633"/>
    <w:rsid w:val="002767C4"/>
    <w:rsid w:val="0028125F"/>
    <w:rsid w:val="00281440"/>
    <w:rsid w:val="00291418"/>
    <w:rsid w:val="002969AC"/>
    <w:rsid w:val="002B35D8"/>
    <w:rsid w:val="002E03FF"/>
    <w:rsid w:val="00327E81"/>
    <w:rsid w:val="0033704E"/>
    <w:rsid w:val="00374172"/>
    <w:rsid w:val="003743FA"/>
    <w:rsid w:val="003A33D7"/>
    <w:rsid w:val="003D374F"/>
    <w:rsid w:val="003D3B6F"/>
    <w:rsid w:val="003F56B7"/>
    <w:rsid w:val="004007BC"/>
    <w:rsid w:val="0041425B"/>
    <w:rsid w:val="00417205"/>
    <w:rsid w:val="0043651F"/>
    <w:rsid w:val="00437773"/>
    <w:rsid w:val="00437FC0"/>
    <w:rsid w:val="00443AFC"/>
    <w:rsid w:val="00455C90"/>
    <w:rsid w:val="004A2228"/>
    <w:rsid w:val="004A43D1"/>
    <w:rsid w:val="004C25A0"/>
    <w:rsid w:val="004E2400"/>
    <w:rsid w:val="004E305C"/>
    <w:rsid w:val="0050223C"/>
    <w:rsid w:val="00511E83"/>
    <w:rsid w:val="005127E3"/>
    <w:rsid w:val="00515FD8"/>
    <w:rsid w:val="00565C9C"/>
    <w:rsid w:val="00566453"/>
    <w:rsid w:val="00595C11"/>
    <w:rsid w:val="005A29E1"/>
    <w:rsid w:val="005A6F06"/>
    <w:rsid w:val="005D5B83"/>
    <w:rsid w:val="005D639D"/>
    <w:rsid w:val="005E583A"/>
    <w:rsid w:val="00600278"/>
    <w:rsid w:val="00604015"/>
    <w:rsid w:val="006303AA"/>
    <w:rsid w:val="00656C0D"/>
    <w:rsid w:val="00692AEC"/>
    <w:rsid w:val="00696A92"/>
    <w:rsid w:val="006B7017"/>
    <w:rsid w:val="006C378C"/>
    <w:rsid w:val="006C5CF2"/>
    <w:rsid w:val="006D40B6"/>
    <w:rsid w:val="006D4E66"/>
    <w:rsid w:val="006F264F"/>
    <w:rsid w:val="00701E12"/>
    <w:rsid w:val="00705867"/>
    <w:rsid w:val="00706415"/>
    <w:rsid w:val="00725928"/>
    <w:rsid w:val="00733DB3"/>
    <w:rsid w:val="00737524"/>
    <w:rsid w:val="00745A34"/>
    <w:rsid w:val="00761D8E"/>
    <w:rsid w:val="00764466"/>
    <w:rsid w:val="007858FA"/>
    <w:rsid w:val="00790BEC"/>
    <w:rsid w:val="007B23D6"/>
    <w:rsid w:val="007C423C"/>
    <w:rsid w:val="007C7291"/>
    <w:rsid w:val="007D2699"/>
    <w:rsid w:val="007E0CA7"/>
    <w:rsid w:val="007E4411"/>
    <w:rsid w:val="007E6FAC"/>
    <w:rsid w:val="007F2ED7"/>
    <w:rsid w:val="0080012B"/>
    <w:rsid w:val="008105E8"/>
    <w:rsid w:val="00811AD2"/>
    <w:rsid w:val="008147B8"/>
    <w:rsid w:val="0083576E"/>
    <w:rsid w:val="0084442A"/>
    <w:rsid w:val="00845947"/>
    <w:rsid w:val="0085241C"/>
    <w:rsid w:val="0086505B"/>
    <w:rsid w:val="0087052A"/>
    <w:rsid w:val="008773C6"/>
    <w:rsid w:val="008800F1"/>
    <w:rsid w:val="0088101C"/>
    <w:rsid w:val="008851FE"/>
    <w:rsid w:val="008E355E"/>
    <w:rsid w:val="008F085B"/>
    <w:rsid w:val="00906A1E"/>
    <w:rsid w:val="00930A25"/>
    <w:rsid w:val="00932526"/>
    <w:rsid w:val="00941A7B"/>
    <w:rsid w:val="00974E77"/>
    <w:rsid w:val="0098286C"/>
    <w:rsid w:val="00990FF6"/>
    <w:rsid w:val="00993188"/>
    <w:rsid w:val="009E25F3"/>
    <w:rsid w:val="009F0848"/>
    <w:rsid w:val="009F2194"/>
    <w:rsid w:val="009F6FDB"/>
    <w:rsid w:val="00A0112A"/>
    <w:rsid w:val="00A22795"/>
    <w:rsid w:val="00A36263"/>
    <w:rsid w:val="00A450B6"/>
    <w:rsid w:val="00A61279"/>
    <w:rsid w:val="00AA5D89"/>
    <w:rsid w:val="00AC02DF"/>
    <w:rsid w:val="00AC5DE3"/>
    <w:rsid w:val="00AE25D9"/>
    <w:rsid w:val="00AF4E21"/>
    <w:rsid w:val="00B10FC5"/>
    <w:rsid w:val="00B32C25"/>
    <w:rsid w:val="00B445E2"/>
    <w:rsid w:val="00B52F02"/>
    <w:rsid w:val="00B906BD"/>
    <w:rsid w:val="00B96C63"/>
    <w:rsid w:val="00BE2E5B"/>
    <w:rsid w:val="00C17C55"/>
    <w:rsid w:val="00C355CD"/>
    <w:rsid w:val="00C3643F"/>
    <w:rsid w:val="00C62A2C"/>
    <w:rsid w:val="00C713B9"/>
    <w:rsid w:val="00C96CB5"/>
    <w:rsid w:val="00CA7884"/>
    <w:rsid w:val="00CE569D"/>
    <w:rsid w:val="00CF10F1"/>
    <w:rsid w:val="00D178B3"/>
    <w:rsid w:val="00D2424F"/>
    <w:rsid w:val="00D3766A"/>
    <w:rsid w:val="00D434B4"/>
    <w:rsid w:val="00D45C85"/>
    <w:rsid w:val="00D51E07"/>
    <w:rsid w:val="00D53787"/>
    <w:rsid w:val="00D55014"/>
    <w:rsid w:val="00D65D91"/>
    <w:rsid w:val="00D66CC0"/>
    <w:rsid w:val="00D70F87"/>
    <w:rsid w:val="00D93687"/>
    <w:rsid w:val="00DB5D25"/>
    <w:rsid w:val="00DD21E8"/>
    <w:rsid w:val="00E813DD"/>
    <w:rsid w:val="00E822A3"/>
    <w:rsid w:val="00EB1280"/>
    <w:rsid w:val="00ED17D8"/>
    <w:rsid w:val="00ED5330"/>
    <w:rsid w:val="00EF7290"/>
    <w:rsid w:val="00F041F1"/>
    <w:rsid w:val="00F07806"/>
    <w:rsid w:val="00F111E8"/>
    <w:rsid w:val="00F15C5D"/>
    <w:rsid w:val="00F31197"/>
    <w:rsid w:val="00F32590"/>
    <w:rsid w:val="00F37926"/>
    <w:rsid w:val="00F40850"/>
    <w:rsid w:val="00F45F60"/>
    <w:rsid w:val="00F547DF"/>
    <w:rsid w:val="00F60FE1"/>
    <w:rsid w:val="00FA18EA"/>
    <w:rsid w:val="00FA53E4"/>
    <w:rsid w:val="00FB20C6"/>
    <w:rsid w:val="00FC4EA2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DA650"/>
  <w15:chartTrackingRefBased/>
  <w15:docId w15:val="{B7E59FC7-B06C-B848-AEFC-44756AD6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040A9E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obg3131@icloud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159BA2E-4395-E849-8E6D-2EC9F457280E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7EC0BE719D074FAB94F93DF3186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DDA9B-146E-C04E-8C2C-1D2A156CA0C9}"/>
      </w:docPartPr>
      <w:docPartBody>
        <w:p w:rsidR="007214F2" w:rsidRDefault="003C0E71">
          <w:pPr>
            <w:pStyle w:val="267EC0BE719D074FAB94F93DF318658F"/>
          </w:pPr>
          <w:r>
            <w:t>Experience</w:t>
          </w:r>
        </w:p>
      </w:docPartBody>
    </w:docPart>
    <w:docPart>
      <w:docPartPr>
        <w:name w:val="9D44B69229A6A241B3BB3233291E4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47346-86D9-E74C-A886-F5DE73C538B0}"/>
      </w:docPartPr>
      <w:docPartBody>
        <w:p w:rsidR="007214F2" w:rsidRDefault="003C0E71">
          <w:pPr>
            <w:pStyle w:val="9D44B69229A6A241B3BB3233291E4852"/>
          </w:pPr>
          <w:r>
            <w:t>Education</w:t>
          </w:r>
        </w:p>
      </w:docPartBody>
    </w:docPart>
    <w:docPart>
      <w:docPartPr>
        <w:name w:val="B06DCDD0221CDD4FA7DE7D9F8C9EF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23476-7112-114A-A9B1-00263BD7A58B}"/>
      </w:docPartPr>
      <w:docPartBody>
        <w:p w:rsidR="007214F2" w:rsidRDefault="003C0E71">
          <w:pPr>
            <w:pStyle w:val="B06DCDD0221CDD4FA7DE7D9F8C9EF1C9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1381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F2"/>
    <w:rsid w:val="001B4D48"/>
    <w:rsid w:val="002E539A"/>
    <w:rsid w:val="003C0E71"/>
    <w:rsid w:val="006179C5"/>
    <w:rsid w:val="00706693"/>
    <w:rsid w:val="0072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7EC0BE719D074FAB94F93DF318658F">
    <w:name w:val="267EC0BE719D074FAB94F93DF318658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D44B69229A6A241B3BB3233291E4852">
    <w:name w:val="9D44B69229A6A241B3BB3233291E4852"/>
  </w:style>
  <w:style w:type="paragraph" w:customStyle="1" w:styleId="B06DCDD0221CDD4FA7DE7D9F8C9EF1C9">
    <w:name w:val="B06DCDD0221CDD4FA7DE7D9F8C9EF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42CC-39AB-4D27-8950-7A77C4F72F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%7b0159BA2E-4395-E849-8E6D-2EC9F457280E%7dtf16392110.dotx</Template>
  <TotalTime>303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Alvarado</dc:creator>
  <cp:keywords/>
  <dc:description/>
  <cp:lastModifiedBy>Jake Alv</cp:lastModifiedBy>
  <cp:revision>49</cp:revision>
  <dcterms:created xsi:type="dcterms:W3CDTF">2023-02-07T23:13:00Z</dcterms:created>
  <dcterms:modified xsi:type="dcterms:W3CDTF">2023-04-25T22:24:00Z</dcterms:modified>
</cp:coreProperties>
</file>